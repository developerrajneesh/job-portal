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600" w:firstRow="0" w:lastRow="0" w:firstColumn="0" w:lastColumn="0" w:noHBand="1" w:noVBand="1"/>
      </w:tblPr>
      <w:tblGrid>
        <w:gridCol w:w="10070"/>
      </w:tblGrid>
      <w:tr w:rsidR="00376913" w14:paraId="31CB441F" w14:textId="77777777" w:rsidTr="00AB2933">
        <w:trPr>
          <w:trHeight w:val="1395"/>
        </w:trPr>
        <w:tc>
          <w:tcPr>
            <w:tcW w:w="10070" w:type="dxa"/>
          </w:tcPr>
          <w:p w14:paraId="77E3B466" w14:textId="6FBE3798" w:rsidR="00376913" w:rsidRPr="00376913" w:rsidRDefault="002821C1" w:rsidP="00376913">
            <w:pPr>
              <w:pStyle w:val="Title"/>
            </w:pPr>
            <w:r>
              <w:t>Rajneesh shukla</w:t>
            </w:r>
          </w:p>
          <w:p w14:paraId="758CB366" w14:textId="76F2B534" w:rsidR="00376913" w:rsidRPr="00376913" w:rsidRDefault="002821C1" w:rsidP="005E0944">
            <w:pPr>
              <w:pStyle w:val="Subtitle"/>
            </w:pPr>
            <w:r>
              <w:t>full Stack developer</w:t>
            </w:r>
          </w:p>
        </w:tc>
      </w:tr>
      <w:tr w:rsidR="00376913" w14:paraId="6B692846" w14:textId="77777777" w:rsidTr="000E7AED">
        <w:trPr>
          <w:trHeight w:val="737"/>
        </w:trPr>
        <w:tc>
          <w:tcPr>
            <w:tcW w:w="10070" w:type="dxa"/>
            <w:tcBorders>
              <w:bottom w:val="single" w:sz="4" w:space="0" w:color="000000" w:themeColor="text1"/>
            </w:tcBorders>
          </w:tcPr>
          <w:p w14:paraId="5E011AAC" w14:textId="7D433015" w:rsidR="00376913" w:rsidRDefault="002821C1" w:rsidP="005E0944">
            <w:r>
              <w:t>Seeking the role of a Software Engineer where I can contribute towards the organizational goals through my analytical skills and knowledge acquired by pursuing a degree in Software Engineering.</w:t>
            </w:r>
          </w:p>
        </w:tc>
      </w:tr>
    </w:tbl>
    <w:p w14:paraId="3C3B05EF" w14:textId="77777777" w:rsidR="0034260F" w:rsidRDefault="0034260F" w:rsidP="00376913"/>
    <w:tbl>
      <w:tblPr>
        <w:tblW w:w="0" w:type="auto"/>
        <w:tblInd w:w="-5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61"/>
        <w:gridCol w:w="161"/>
        <w:gridCol w:w="5225"/>
        <w:gridCol w:w="2000"/>
      </w:tblGrid>
      <w:tr w:rsidR="00222D15" w14:paraId="76FDBADB" w14:textId="77777777" w:rsidTr="00161BF5">
        <w:trPr>
          <w:trHeight w:val="162"/>
        </w:trPr>
        <w:tc>
          <w:tcPr>
            <w:tcW w:w="3261" w:type="dxa"/>
            <w:vMerge w:val="restart"/>
          </w:tcPr>
          <w:p w14:paraId="5BBF436C" w14:textId="25990AD8" w:rsidR="00222D15" w:rsidRDefault="002821C1" w:rsidP="005E0944">
            <w:pPr>
              <w:pStyle w:val="Heading1"/>
            </w:pPr>
            <w:r>
              <w:t>Skills</w:t>
            </w:r>
          </w:p>
          <w:p w14:paraId="538A5C7A" w14:textId="1F65C5E7" w:rsidR="00222D15" w:rsidRDefault="002821C1" w:rsidP="000E7AED">
            <w:pPr>
              <w:spacing w:line="276" w:lineRule="auto"/>
            </w:pPr>
            <w:r>
              <w:t>Html</w:t>
            </w:r>
          </w:p>
          <w:p w14:paraId="4ADDF27C" w14:textId="7FF20A00" w:rsidR="002821C1" w:rsidRPr="0043482D" w:rsidRDefault="00403ADB" w:rsidP="000E7AED">
            <w:pPr>
              <w:spacing w:line="276" w:lineRule="auto"/>
            </w:pPr>
            <w:r>
              <w:t>CSS</w:t>
            </w:r>
          </w:p>
          <w:p w14:paraId="7E0A90C7" w14:textId="2C7E4052" w:rsidR="005E0944" w:rsidRPr="0043482D" w:rsidRDefault="002821C1" w:rsidP="000E7AED">
            <w:pPr>
              <w:spacing w:line="276" w:lineRule="auto"/>
            </w:pPr>
            <w:r>
              <w:t>JavaScript</w:t>
            </w:r>
          </w:p>
          <w:p w14:paraId="76612809" w14:textId="374BF24A" w:rsidR="005E0944" w:rsidRDefault="002821C1" w:rsidP="000E7AED">
            <w:pPr>
              <w:spacing w:line="276" w:lineRule="auto"/>
            </w:pPr>
            <w:r>
              <w:t>TypeScript</w:t>
            </w:r>
          </w:p>
          <w:p w14:paraId="5DBFD97D" w14:textId="340DB360" w:rsidR="00403ADB" w:rsidRDefault="00403ADB" w:rsidP="000E7AED">
            <w:pPr>
              <w:spacing w:line="276" w:lineRule="auto"/>
            </w:pPr>
            <w:r>
              <w:t>Bootstrap</w:t>
            </w:r>
          </w:p>
          <w:p w14:paraId="2C33B666" w14:textId="1C4E5C16" w:rsidR="00403ADB" w:rsidRDefault="00403ADB" w:rsidP="000E7AED">
            <w:pPr>
              <w:spacing w:line="276" w:lineRule="auto"/>
            </w:pPr>
            <w:r>
              <w:t>Material UI</w:t>
            </w:r>
          </w:p>
          <w:p w14:paraId="07D1BEE5" w14:textId="0DABAC47" w:rsidR="002821C1" w:rsidRDefault="002821C1" w:rsidP="000E7AED">
            <w:pPr>
              <w:spacing w:line="276" w:lineRule="auto"/>
            </w:pPr>
            <w:r>
              <w:t>React J</w:t>
            </w:r>
            <w:r w:rsidR="00403ADB">
              <w:t>S</w:t>
            </w:r>
          </w:p>
          <w:p w14:paraId="4B6E6A66" w14:textId="61B21CD9" w:rsidR="00513DB6" w:rsidRDefault="00513DB6" w:rsidP="000E7AED">
            <w:pPr>
              <w:spacing w:line="276" w:lineRule="auto"/>
            </w:pPr>
            <w:r>
              <w:t xml:space="preserve">Next </w:t>
            </w:r>
            <w:r w:rsidR="00403ADB">
              <w:t>JS</w:t>
            </w:r>
          </w:p>
          <w:p w14:paraId="204A1D20" w14:textId="7B54D9F8" w:rsidR="002821C1" w:rsidRDefault="002821C1" w:rsidP="000E7AED">
            <w:pPr>
              <w:spacing w:line="276" w:lineRule="auto"/>
            </w:pPr>
            <w:r>
              <w:t xml:space="preserve">Node </w:t>
            </w:r>
            <w:r w:rsidR="00403ADB">
              <w:t>JS</w:t>
            </w:r>
          </w:p>
          <w:p w14:paraId="6E9336BD" w14:textId="322BABEB" w:rsidR="002821C1" w:rsidRDefault="002821C1" w:rsidP="000E7AED">
            <w:pPr>
              <w:spacing w:line="276" w:lineRule="auto"/>
            </w:pPr>
            <w:r>
              <w:t>Express JS</w:t>
            </w:r>
          </w:p>
          <w:p w14:paraId="0849EA51" w14:textId="43026E0C" w:rsidR="005E0944" w:rsidRDefault="002821C1" w:rsidP="000E7AED">
            <w:pPr>
              <w:spacing w:line="276" w:lineRule="auto"/>
            </w:pPr>
            <w:r>
              <w:t>Mongo D</w:t>
            </w:r>
            <w:r w:rsidR="000E7AED">
              <w:t>B</w:t>
            </w:r>
          </w:p>
          <w:p w14:paraId="4CECBC19" w14:textId="77777777" w:rsidR="000E7AED" w:rsidRDefault="000E7AED" w:rsidP="005E0944"/>
          <w:p w14:paraId="16AEE172" w14:textId="77777777" w:rsidR="00222D15" w:rsidRPr="006652D0" w:rsidRDefault="00000000" w:rsidP="00161BF5">
            <w:pPr>
              <w:pStyle w:val="Heading1"/>
            </w:pPr>
            <w:sdt>
              <w:sdtPr>
                <w:id w:val="-2114353158"/>
                <w:placeholder>
                  <w:docPart w:val="BF471D917C1E433B87E8B3CC74E0B268"/>
                </w:placeholder>
                <w:temporary/>
                <w:showingPlcHdr/>
                <w15:appearance w15:val="hidden"/>
              </w:sdtPr>
              <w:sdtContent>
                <w:r w:rsidR="005E0944">
                  <w:t>Contact</w:t>
                </w:r>
              </w:sdtContent>
            </w:sdt>
          </w:p>
          <w:p w14:paraId="2DF38CC8" w14:textId="5146874B" w:rsidR="00C83AE4" w:rsidRDefault="002821C1" w:rsidP="00C83AE4">
            <w:pPr>
              <w:pStyle w:val="Heading4"/>
            </w:pPr>
            <w:r>
              <w:t>Mohali 8b, Chandigarh</w:t>
            </w:r>
            <w:r w:rsidR="00222D15">
              <w:t xml:space="preserve"> </w:t>
            </w:r>
          </w:p>
          <w:p w14:paraId="489AAC2B" w14:textId="46913A3E" w:rsidR="00222D15" w:rsidRDefault="009035E0" w:rsidP="001D6651">
            <w:pPr>
              <w:pStyle w:val="Heading4"/>
            </w:pPr>
            <w:r>
              <w:t>rajneesh.</w:t>
            </w:r>
            <w:r w:rsidR="002821C1">
              <w:t>shukla@</w:t>
            </w:r>
            <w:r>
              <w:t>bepoj.</w:t>
            </w:r>
            <w:r w:rsidR="002821C1">
              <w:t>com</w:t>
            </w:r>
            <w:r w:rsidR="00C83AE4">
              <w:t xml:space="preserve">  </w:t>
            </w:r>
          </w:p>
          <w:p w14:paraId="1BB672AF" w14:textId="77777777" w:rsidR="002821C1" w:rsidRDefault="00000000" w:rsidP="002821C1">
            <w:sdt>
              <w:sdtPr>
                <w:id w:val="-20165457"/>
                <w:placeholder>
                  <w:docPart w:val="FFDC630089BB4E61986B6D96EF57746D"/>
                </w:placeholder>
                <w:temporary/>
                <w:showingPlcHdr/>
                <w15:appearance w15:val="hidden"/>
              </w:sdtPr>
              <w:sdtContent>
                <w:r w:rsidR="002821C1" w:rsidRPr="002262D3">
                  <w:rPr>
                    <w:rFonts w:asciiTheme="majorHAnsi" w:hAnsiTheme="majorHAnsi"/>
                    <w:color w:val="000000" w:themeColor="text1"/>
                    <w:sz w:val="28"/>
                    <w:szCs w:val="28"/>
                  </w:rPr>
                  <w:t>Education</w:t>
                </w:r>
              </w:sdtContent>
            </w:sdt>
          </w:p>
          <w:p w14:paraId="28AA0464" w14:textId="151660AD" w:rsidR="002821C1" w:rsidRDefault="002821C1" w:rsidP="002821C1">
            <w:r w:rsidRPr="000E7AED">
              <w:rPr>
                <w:b/>
                <w:bCs/>
              </w:rPr>
              <w:t>MCA</w:t>
            </w:r>
            <w:r>
              <w:t xml:space="preserve">,       May/2023 - </w:t>
            </w:r>
            <w:r w:rsidRPr="002821C1">
              <w:t>pursuing</w:t>
            </w:r>
          </w:p>
          <w:p w14:paraId="7C06FA50" w14:textId="77777777" w:rsidR="002821C1" w:rsidRDefault="002821C1" w:rsidP="002821C1">
            <w:pPr>
              <w:rPr>
                <w:szCs w:val="20"/>
              </w:rPr>
            </w:pPr>
            <w:r w:rsidRPr="002821C1">
              <w:rPr>
                <w:szCs w:val="20"/>
              </w:rPr>
              <w:t>Lovely Professional University</w:t>
            </w:r>
          </w:p>
          <w:p w14:paraId="489E64A7" w14:textId="0134CCD5" w:rsidR="002262D3" w:rsidRDefault="002262D3" w:rsidP="002821C1">
            <w:pPr>
              <w:rPr>
                <w:sz w:val="16"/>
                <w:szCs w:val="16"/>
              </w:rPr>
            </w:pPr>
            <w:r w:rsidRPr="000E7AED">
              <w:rPr>
                <w:sz w:val="16"/>
                <w:szCs w:val="16"/>
              </w:rPr>
              <w:t>Jalandhar, Punjab</w:t>
            </w:r>
          </w:p>
          <w:p w14:paraId="69FB9F61" w14:textId="77777777" w:rsidR="000E7AED" w:rsidRPr="000E7AED" w:rsidRDefault="000E7AED" w:rsidP="002821C1">
            <w:pPr>
              <w:rPr>
                <w:sz w:val="16"/>
                <w:szCs w:val="16"/>
              </w:rPr>
            </w:pPr>
          </w:p>
          <w:p w14:paraId="32BDDB1B" w14:textId="5CE606BD" w:rsidR="002821C1" w:rsidRDefault="002821C1" w:rsidP="002821C1">
            <w:r w:rsidRPr="005C4A36">
              <w:rPr>
                <w:b/>
                <w:bCs/>
              </w:rPr>
              <w:t>BCA</w:t>
            </w:r>
            <w:r>
              <w:t>,       June/20</w:t>
            </w:r>
            <w:r w:rsidR="002262D3">
              <w:t>19</w:t>
            </w:r>
            <w:r>
              <w:t xml:space="preserve"> </w:t>
            </w:r>
            <w:r w:rsidR="002262D3">
              <w:t>–</w:t>
            </w:r>
            <w:r>
              <w:t xml:space="preserve"> </w:t>
            </w:r>
            <w:r w:rsidR="002262D3">
              <w:t>Aug/2022</w:t>
            </w:r>
          </w:p>
          <w:p w14:paraId="270B5422" w14:textId="77777777" w:rsidR="002821C1" w:rsidRDefault="002262D3" w:rsidP="002821C1">
            <w:pPr>
              <w:rPr>
                <w:szCs w:val="20"/>
              </w:rPr>
            </w:pPr>
            <w:r>
              <w:rPr>
                <w:szCs w:val="20"/>
              </w:rPr>
              <w:t>M.L.K.  P.G.   College</w:t>
            </w:r>
          </w:p>
          <w:p w14:paraId="387D310A" w14:textId="3905AA2B" w:rsidR="002262D3" w:rsidRDefault="002262D3" w:rsidP="002821C1">
            <w:pPr>
              <w:rPr>
                <w:sz w:val="16"/>
                <w:szCs w:val="16"/>
              </w:rPr>
            </w:pPr>
            <w:r w:rsidRPr="000E7AED">
              <w:rPr>
                <w:sz w:val="16"/>
                <w:szCs w:val="16"/>
              </w:rPr>
              <w:t>Balrampur, UP</w:t>
            </w:r>
          </w:p>
          <w:p w14:paraId="25816712" w14:textId="77777777" w:rsidR="000E7AED" w:rsidRPr="000E7AED" w:rsidRDefault="000E7AED" w:rsidP="002821C1">
            <w:pPr>
              <w:rPr>
                <w:sz w:val="16"/>
                <w:szCs w:val="16"/>
              </w:rPr>
            </w:pPr>
          </w:p>
          <w:p w14:paraId="4BBA7FE6" w14:textId="3CA03BA0" w:rsidR="002262D3" w:rsidRDefault="000E7AED" w:rsidP="002262D3">
            <w:r w:rsidRPr="005C4A36">
              <w:rPr>
                <w:b/>
                <w:bCs/>
              </w:rPr>
              <w:t>12</w:t>
            </w:r>
            <w:r w:rsidRPr="005C4A36">
              <w:rPr>
                <w:b/>
                <w:bCs/>
                <w:vertAlign w:val="superscript"/>
              </w:rPr>
              <w:t>th</w:t>
            </w:r>
            <w:r w:rsidRPr="005C4A36">
              <w:rPr>
                <w:b/>
                <w:bCs/>
              </w:rPr>
              <w:t xml:space="preserve"> </w:t>
            </w:r>
            <w:r>
              <w:t>,</w:t>
            </w:r>
            <w:r w:rsidR="002262D3">
              <w:t xml:space="preserve">       June/2018 –June/2019</w:t>
            </w:r>
          </w:p>
          <w:p w14:paraId="4CC984BA" w14:textId="6E22E4E6" w:rsidR="002262D3" w:rsidRDefault="002262D3" w:rsidP="002262D3">
            <w:pPr>
              <w:rPr>
                <w:szCs w:val="20"/>
              </w:rPr>
            </w:pPr>
            <w:r>
              <w:rPr>
                <w:szCs w:val="20"/>
              </w:rPr>
              <w:t>M.D.B.  Singh Inter  College</w:t>
            </w:r>
          </w:p>
          <w:p w14:paraId="3BF3E1BA" w14:textId="77777777" w:rsidR="000E7AED" w:rsidRDefault="002262D3" w:rsidP="002262D3">
            <w:pPr>
              <w:rPr>
                <w:sz w:val="16"/>
                <w:szCs w:val="16"/>
              </w:rPr>
            </w:pPr>
            <w:r w:rsidRPr="000E7AED">
              <w:rPr>
                <w:sz w:val="16"/>
                <w:szCs w:val="16"/>
              </w:rPr>
              <w:t>Tarabganj, Gonda, UP</w:t>
            </w:r>
          </w:p>
          <w:p w14:paraId="10CCB155" w14:textId="77777777" w:rsidR="000E7AED" w:rsidRPr="000E7AED" w:rsidRDefault="000E7AED" w:rsidP="002262D3">
            <w:pPr>
              <w:rPr>
                <w:sz w:val="16"/>
                <w:szCs w:val="16"/>
              </w:rPr>
            </w:pPr>
          </w:p>
          <w:p w14:paraId="1340AD58" w14:textId="70EE969D" w:rsidR="002262D3" w:rsidRDefault="000E7AED" w:rsidP="002262D3">
            <w:r w:rsidRPr="005C4A36">
              <w:rPr>
                <w:b/>
                <w:bCs/>
              </w:rPr>
              <w:t>10</w:t>
            </w:r>
            <w:r w:rsidRPr="005C4A36">
              <w:rPr>
                <w:b/>
                <w:bCs/>
                <w:vertAlign w:val="superscript"/>
              </w:rPr>
              <w:t>th</w:t>
            </w:r>
            <w:r w:rsidRPr="005C4A36">
              <w:rPr>
                <w:b/>
                <w:bCs/>
              </w:rPr>
              <w:t xml:space="preserve"> </w:t>
            </w:r>
            <w:r>
              <w:t xml:space="preserve">,       </w:t>
            </w:r>
            <w:r w:rsidR="002262D3">
              <w:t>June/2016 –June/2017</w:t>
            </w:r>
          </w:p>
          <w:p w14:paraId="0EB742E4" w14:textId="77777777" w:rsidR="002262D3" w:rsidRDefault="002262D3" w:rsidP="002262D3">
            <w:pPr>
              <w:rPr>
                <w:szCs w:val="20"/>
              </w:rPr>
            </w:pPr>
            <w:r>
              <w:rPr>
                <w:szCs w:val="20"/>
              </w:rPr>
              <w:t>M.D.B.  Singh Inter  College</w:t>
            </w:r>
          </w:p>
          <w:p w14:paraId="16103246" w14:textId="1184CA8A" w:rsidR="002262D3" w:rsidRPr="000E7AED" w:rsidRDefault="002262D3" w:rsidP="002821C1">
            <w:pPr>
              <w:rPr>
                <w:sz w:val="16"/>
                <w:szCs w:val="16"/>
              </w:rPr>
            </w:pPr>
            <w:r w:rsidRPr="000E7AED">
              <w:rPr>
                <w:sz w:val="16"/>
                <w:szCs w:val="16"/>
              </w:rPr>
              <w:t>Tarabganj, Gonda, UP</w:t>
            </w:r>
          </w:p>
        </w:tc>
        <w:tc>
          <w:tcPr>
            <w:tcW w:w="161" w:type="dxa"/>
          </w:tcPr>
          <w:p w14:paraId="06655849" w14:textId="77777777" w:rsidR="00222D15" w:rsidRDefault="00222D15" w:rsidP="00222D15"/>
        </w:tc>
        <w:tc>
          <w:tcPr>
            <w:tcW w:w="7225" w:type="dxa"/>
            <w:gridSpan w:val="2"/>
          </w:tcPr>
          <w:p w14:paraId="78F8AC7A" w14:textId="77777777" w:rsidR="00222D15" w:rsidRPr="00A02CAF" w:rsidRDefault="00000000" w:rsidP="001D6651">
            <w:pPr>
              <w:pStyle w:val="Heading1"/>
            </w:pPr>
            <w:sdt>
              <w:sdtPr>
                <w:id w:val="1677379590"/>
                <w:placeholder>
                  <w:docPart w:val="682092EF7956470DA53AA6ACCEEB70CD"/>
                </w:placeholder>
                <w:temporary/>
                <w:showingPlcHdr/>
                <w15:appearance w15:val="hidden"/>
              </w:sdtPr>
              <w:sdtContent>
                <w:r w:rsidR="00C83AE4">
                  <w:t>Experience</w:t>
                </w:r>
              </w:sdtContent>
            </w:sdt>
          </w:p>
        </w:tc>
      </w:tr>
      <w:tr w:rsidR="002821C1" w:rsidRPr="001273AE" w14:paraId="7EFDFEF5" w14:textId="77777777" w:rsidTr="00161BF5">
        <w:trPr>
          <w:trHeight w:val="252"/>
        </w:trPr>
        <w:tc>
          <w:tcPr>
            <w:tcW w:w="3261" w:type="dxa"/>
            <w:vMerge/>
          </w:tcPr>
          <w:p w14:paraId="7EF64B2E" w14:textId="77777777" w:rsidR="002821C1" w:rsidRDefault="002821C1" w:rsidP="002821C1">
            <w:pPr>
              <w:pStyle w:val="Heading1"/>
            </w:pPr>
          </w:p>
        </w:tc>
        <w:tc>
          <w:tcPr>
            <w:tcW w:w="161" w:type="dxa"/>
          </w:tcPr>
          <w:p w14:paraId="49AF2C01" w14:textId="77777777" w:rsidR="002821C1" w:rsidRPr="001D6651" w:rsidRDefault="002821C1" w:rsidP="002821C1"/>
        </w:tc>
        <w:tc>
          <w:tcPr>
            <w:tcW w:w="5225" w:type="dxa"/>
          </w:tcPr>
          <w:p w14:paraId="47D82D20" w14:textId="063001D8" w:rsidR="002821C1" w:rsidRDefault="002821C1" w:rsidP="002821C1">
            <w:pPr>
              <w:pStyle w:val="Heading2"/>
            </w:pPr>
            <w:r>
              <w:t xml:space="preserve">Mern stack developer </w:t>
            </w:r>
          </w:p>
          <w:p w14:paraId="60380BC9" w14:textId="6030DDF9" w:rsidR="002821C1" w:rsidRPr="001D6651" w:rsidRDefault="002821C1" w:rsidP="002821C1">
            <w:pPr>
              <w:pStyle w:val="Heading2"/>
            </w:pPr>
            <w:r>
              <w:t>Bepoj  Technology</w:t>
            </w:r>
            <w:r w:rsidR="002262D3">
              <w:t xml:space="preserve">  - </w:t>
            </w:r>
            <w:r w:rsidR="002262D3" w:rsidRPr="002262D3">
              <w:rPr>
                <w:b w:val="0"/>
                <w:bCs/>
              </w:rPr>
              <w:t>Mohali</w:t>
            </w:r>
          </w:p>
        </w:tc>
        <w:tc>
          <w:tcPr>
            <w:tcW w:w="2000" w:type="dxa"/>
          </w:tcPr>
          <w:p w14:paraId="2D72C502" w14:textId="77777777" w:rsidR="002821C1" w:rsidRDefault="002821C1" w:rsidP="002821C1"/>
          <w:p w14:paraId="61290DA9" w14:textId="21790B0C" w:rsidR="002821C1" w:rsidRPr="001273AE" w:rsidRDefault="002821C1" w:rsidP="002821C1">
            <w:pPr>
              <w:pStyle w:val="Heading3"/>
            </w:pPr>
            <w:r>
              <w:t>Jan/2023 – Present</w:t>
            </w:r>
          </w:p>
        </w:tc>
      </w:tr>
      <w:tr w:rsidR="002821C1" w14:paraId="5E5ED391" w14:textId="77777777" w:rsidTr="00161BF5">
        <w:trPr>
          <w:trHeight w:val="80"/>
        </w:trPr>
        <w:tc>
          <w:tcPr>
            <w:tcW w:w="3261" w:type="dxa"/>
            <w:vMerge/>
          </w:tcPr>
          <w:p w14:paraId="712AF2CA" w14:textId="77777777" w:rsidR="002821C1" w:rsidRDefault="002821C1" w:rsidP="002821C1">
            <w:pPr>
              <w:pStyle w:val="Heading1"/>
            </w:pPr>
          </w:p>
        </w:tc>
        <w:tc>
          <w:tcPr>
            <w:tcW w:w="161" w:type="dxa"/>
          </w:tcPr>
          <w:p w14:paraId="17B11DE8" w14:textId="77777777" w:rsidR="002821C1" w:rsidRDefault="002821C1" w:rsidP="002821C1"/>
        </w:tc>
        <w:tc>
          <w:tcPr>
            <w:tcW w:w="7225" w:type="dxa"/>
            <w:gridSpan w:val="2"/>
          </w:tcPr>
          <w:p w14:paraId="0617E953" w14:textId="77777777" w:rsidR="002821C1" w:rsidRDefault="002821C1" w:rsidP="002821C1"/>
        </w:tc>
      </w:tr>
      <w:tr w:rsidR="002821C1" w14:paraId="1F876F08" w14:textId="77777777" w:rsidTr="00161BF5">
        <w:trPr>
          <w:trHeight w:val="360"/>
        </w:trPr>
        <w:tc>
          <w:tcPr>
            <w:tcW w:w="3261" w:type="dxa"/>
            <w:vMerge/>
          </w:tcPr>
          <w:p w14:paraId="76E752C6" w14:textId="77777777" w:rsidR="002821C1" w:rsidRDefault="002821C1" w:rsidP="002821C1">
            <w:pPr>
              <w:pStyle w:val="Heading1"/>
            </w:pPr>
          </w:p>
        </w:tc>
        <w:tc>
          <w:tcPr>
            <w:tcW w:w="161" w:type="dxa"/>
          </w:tcPr>
          <w:p w14:paraId="235F6281" w14:textId="77777777" w:rsidR="002821C1" w:rsidRDefault="002821C1" w:rsidP="002821C1"/>
        </w:tc>
        <w:tc>
          <w:tcPr>
            <w:tcW w:w="5225" w:type="dxa"/>
          </w:tcPr>
          <w:p w14:paraId="30C43182" w14:textId="77777777" w:rsidR="002821C1" w:rsidRDefault="002821C1" w:rsidP="002821C1">
            <w:pPr>
              <w:pStyle w:val="Heading2"/>
            </w:pPr>
            <w:r>
              <w:t xml:space="preserve">Mern stack developer </w:t>
            </w:r>
          </w:p>
          <w:p w14:paraId="1D52A9FC" w14:textId="086F8F86" w:rsidR="002821C1" w:rsidRDefault="002821C1" w:rsidP="002821C1">
            <w:pPr>
              <w:pStyle w:val="Heading2"/>
            </w:pPr>
            <w:r>
              <w:t>Bytelogic Technologies</w:t>
            </w:r>
            <w:r w:rsidR="002262D3">
              <w:t xml:space="preserve"> - </w:t>
            </w:r>
            <w:r w:rsidR="002262D3" w:rsidRPr="002262D3">
              <w:rPr>
                <w:b w:val="0"/>
                <w:bCs/>
              </w:rPr>
              <w:t>Noida</w:t>
            </w:r>
          </w:p>
        </w:tc>
        <w:tc>
          <w:tcPr>
            <w:tcW w:w="2000" w:type="dxa"/>
          </w:tcPr>
          <w:p w14:paraId="788B0427" w14:textId="77777777" w:rsidR="002821C1" w:rsidRDefault="002821C1" w:rsidP="002821C1"/>
          <w:p w14:paraId="074FE817" w14:textId="4878712C" w:rsidR="002821C1" w:rsidRPr="002821C1" w:rsidRDefault="009035E0" w:rsidP="002821C1">
            <w:r>
              <w:t xml:space="preserve">MAY/2022 </w:t>
            </w:r>
            <w:r w:rsidR="002821C1">
              <w:t>– JAN/2023</w:t>
            </w:r>
          </w:p>
        </w:tc>
      </w:tr>
      <w:tr w:rsidR="002821C1" w14:paraId="448F3DC6" w14:textId="77777777" w:rsidTr="00161BF5">
        <w:trPr>
          <w:trHeight w:val="828"/>
        </w:trPr>
        <w:tc>
          <w:tcPr>
            <w:tcW w:w="3261" w:type="dxa"/>
            <w:vMerge/>
          </w:tcPr>
          <w:p w14:paraId="29BB53FC" w14:textId="77777777" w:rsidR="002821C1" w:rsidRDefault="002821C1" w:rsidP="002821C1">
            <w:pPr>
              <w:pStyle w:val="Heading1"/>
            </w:pPr>
          </w:p>
        </w:tc>
        <w:tc>
          <w:tcPr>
            <w:tcW w:w="161" w:type="dxa"/>
          </w:tcPr>
          <w:p w14:paraId="1291A85E" w14:textId="77777777" w:rsidR="002821C1" w:rsidRDefault="002821C1" w:rsidP="002821C1"/>
        </w:tc>
        <w:tc>
          <w:tcPr>
            <w:tcW w:w="7225" w:type="dxa"/>
            <w:gridSpan w:val="2"/>
          </w:tcPr>
          <w:p w14:paraId="1DC358B8" w14:textId="77777777" w:rsidR="002821C1" w:rsidRDefault="002821C1" w:rsidP="002821C1"/>
          <w:p w14:paraId="6A2F4A3B" w14:textId="40DE53D8" w:rsidR="002262D3" w:rsidRDefault="002262D3" w:rsidP="002262D3">
            <w:pPr>
              <w:pStyle w:val="Heading2"/>
            </w:pPr>
            <w:r>
              <w:t>Training / Intership</w:t>
            </w:r>
          </w:p>
          <w:p w14:paraId="6243227F" w14:textId="27AEA14D" w:rsidR="002262D3" w:rsidRPr="002262D3" w:rsidRDefault="002262D3" w:rsidP="002262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DUCAT  - </w:t>
            </w:r>
            <w:r w:rsidRPr="002262D3">
              <w:t>NOIDA</w:t>
            </w:r>
            <w:r>
              <w:t xml:space="preserve">                                                                MAR/2022 –</w:t>
            </w:r>
            <w:r w:rsidR="009035E0">
              <w:t>MAY</w:t>
            </w:r>
            <w:r>
              <w:t>/2022</w:t>
            </w:r>
          </w:p>
        </w:tc>
      </w:tr>
      <w:tr w:rsidR="002262D3" w14:paraId="5F57FE53" w14:textId="77777777" w:rsidTr="00161BF5">
        <w:trPr>
          <w:trHeight w:val="352"/>
        </w:trPr>
        <w:tc>
          <w:tcPr>
            <w:tcW w:w="3261" w:type="dxa"/>
            <w:vMerge/>
          </w:tcPr>
          <w:p w14:paraId="5D8E56F1" w14:textId="77777777" w:rsidR="002262D3" w:rsidRDefault="002262D3" w:rsidP="002821C1">
            <w:pPr>
              <w:pStyle w:val="Heading1"/>
            </w:pPr>
          </w:p>
        </w:tc>
        <w:tc>
          <w:tcPr>
            <w:tcW w:w="161" w:type="dxa"/>
          </w:tcPr>
          <w:p w14:paraId="38AA5396" w14:textId="77777777" w:rsidR="002262D3" w:rsidRDefault="002262D3" w:rsidP="002821C1"/>
        </w:tc>
        <w:tc>
          <w:tcPr>
            <w:tcW w:w="7225" w:type="dxa"/>
            <w:gridSpan w:val="2"/>
          </w:tcPr>
          <w:p w14:paraId="79557AE1" w14:textId="77777777" w:rsidR="002262D3" w:rsidRDefault="002262D3" w:rsidP="002821C1"/>
        </w:tc>
      </w:tr>
      <w:tr w:rsidR="002821C1" w14:paraId="45BA0CA8" w14:textId="77777777" w:rsidTr="00161BF5">
        <w:trPr>
          <w:trHeight w:val="80"/>
        </w:trPr>
        <w:tc>
          <w:tcPr>
            <w:tcW w:w="3261" w:type="dxa"/>
            <w:vMerge/>
          </w:tcPr>
          <w:p w14:paraId="4641B463" w14:textId="77777777" w:rsidR="002821C1" w:rsidRDefault="002821C1" w:rsidP="002821C1">
            <w:pPr>
              <w:pStyle w:val="Heading1"/>
            </w:pPr>
          </w:p>
        </w:tc>
        <w:tc>
          <w:tcPr>
            <w:tcW w:w="161" w:type="dxa"/>
          </w:tcPr>
          <w:p w14:paraId="61B22389" w14:textId="3D845A0F" w:rsidR="002821C1" w:rsidRDefault="002821C1" w:rsidP="002821C1"/>
        </w:tc>
        <w:tc>
          <w:tcPr>
            <w:tcW w:w="7225" w:type="dxa"/>
            <w:gridSpan w:val="2"/>
          </w:tcPr>
          <w:p w14:paraId="2FD4E462" w14:textId="197FC6CC" w:rsidR="002821C1" w:rsidRDefault="00161BF5" w:rsidP="002821C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4BAA18" wp14:editId="2B4CD52D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-11430</wp:posOffset>
                      </wp:positionV>
                      <wp:extent cx="1085850" cy="228600"/>
                      <wp:effectExtent l="0" t="0" r="19050" b="19050"/>
                      <wp:wrapNone/>
                      <wp:docPr id="151601184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D902CB" w14:textId="5621AEED" w:rsidR="00161BF5" w:rsidRDefault="00161BF5" w:rsidP="00161BF5">
                                  <w:pPr>
                                    <w:jc w:val="center"/>
                                  </w:pPr>
                                  <w:r>
                                    <w:t>fwefwefw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4BAA18" id="Rectangle 1" o:spid="_x0000_s1026" style="position:absolute;margin-left:-5.5pt;margin-top:-.9pt;width:85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" fillcolor="#7c9e0e [3204]" strokecolor="#121702 [484]" strokeweight="1pt">
                      <v:textbox>
                        <w:txbxContent>
                          <w:p w14:paraId="07D902CB" w14:textId="5621AEED" w:rsidR="00161BF5" w:rsidRDefault="00161BF5" w:rsidP="00161BF5">
                            <w:pPr>
                              <w:jc w:val="center"/>
                            </w:pPr>
                            <w:r>
                              <w:t>fwefwefw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262D3">
              <w:t>pROJECTS</w:t>
            </w:r>
          </w:p>
          <w:p w14:paraId="1296CDDA" w14:textId="77777777" w:rsidR="00513DB6" w:rsidRDefault="00513DB6" w:rsidP="002262D3">
            <w:r w:rsidRPr="00513DB6">
              <w:rPr>
                <w:b/>
                <w:bCs/>
              </w:rPr>
              <w:t>JUSTNESTS</w:t>
            </w:r>
            <w:r>
              <w:t>:-</w:t>
            </w:r>
          </w:p>
          <w:p w14:paraId="17C0AD69" w14:textId="5A8F7014" w:rsidR="002262D3" w:rsidRDefault="00513DB6" w:rsidP="002262D3">
            <w:r>
              <w:t xml:space="preserve"> </w:t>
            </w:r>
            <w:r w:rsidR="000E7AED">
              <w:t xml:space="preserve">                      </w:t>
            </w:r>
            <w:r>
              <w:t xml:space="preserve">  Frontend:- Html, Css, JavaScript, React Js</w:t>
            </w:r>
          </w:p>
          <w:p w14:paraId="16DA18B8" w14:textId="515041C5" w:rsidR="00513DB6" w:rsidRDefault="00513DB6" w:rsidP="002262D3">
            <w:r>
              <w:t xml:space="preserve"> </w:t>
            </w:r>
            <w:r w:rsidR="000E7AED">
              <w:t xml:space="preserve">                      </w:t>
            </w:r>
            <w:r>
              <w:t xml:space="preserve">  Backend:- Express Js, Node Js MongoDB</w:t>
            </w:r>
          </w:p>
          <w:p w14:paraId="0026E4F2" w14:textId="25F898C8" w:rsidR="00513DB6" w:rsidRDefault="00513DB6" w:rsidP="00513DB6">
            <w:r w:rsidRPr="00513DB6">
              <w:rPr>
                <w:b/>
                <w:bCs/>
              </w:rPr>
              <w:t>Walford</w:t>
            </w:r>
            <w:r>
              <w:t>:-</w:t>
            </w:r>
          </w:p>
          <w:p w14:paraId="6F29C744" w14:textId="669D2C97" w:rsidR="00513DB6" w:rsidRDefault="00513DB6" w:rsidP="00513DB6">
            <w:r>
              <w:t xml:space="preserve">   </w:t>
            </w:r>
            <w:r w:rsidR="000E7AED">
              <w:t xml:space="preserve">                     </w:t>
            </w:r>
            <w:r>
              <w:t>Frontend:- Html, Css, JavaScript, Next Js</w:t>
            </w:r>
          </w:p>
          <w:p w14:paraId="30CE741E" w14:textId="38DC6C58" w:rsidR="00513DB6" w:rsidRDefault="00513DB6" w:rsidP="00513DB6">
            <w:r>
              <w:t xml:space="preserve">  </w:t>
            </w:r>
            <w:r w:rsidR="000E7AED">
              <w:t xml:space="preserve">                     </w:t>
            </w:r>
            <w:r>
              <w:t xml:space="preserve"> Backend:- Express Js, Node Js MongoDB</w:t>
            </w:r>
          </w:p>
          <w:p w14:paraId="0C6F037C" w14:textId="5210B42B" w:rsidR="00403ADB" w:rsidRDefault="00403ADB" w:rsidP="00403ADB">
            <w:r>
              <w:rPr>
                <w:b/>
                <w:bCs/>
              </w:rPr>
              <w:t>Job Portal</w:t>
            </w:r>
            <w:r>
              <w:t>:-</w:t>
            </w:r>
          </w:p>
          <w:p w14:paraId="19E56718" w14:textId="35BB8FD9" w:rsidR="00403ADB" w:rsidRDefault="00403ADB" w:rsidP="00403ADB">
            <w:r>
              <w:t xml:space="preserve">   </w:t>
            </w:r>
            <w:r w:rsidR="000E7AED">
              <w:t xml:space="preserve">                     </w:t>
            </w:r>
            <w:r>
              <w:t>Frontend:- Html, Css, JavaScript, React Js</w:t>
            </w:r>
          </w:p>
          <w:p w14:paraId="5E7011FD" w14:textId="3F01297D" w:rsidR="00403ADB" w:rsidRDefault="00403ADB" w:rsidP="00513DB6">
            <w:r>
              <w:t xml:space="preserve"> </w:t>
            </w:r>
            <w:r w:rsidR="000E7AED">
              <w:t xml:space="preserve">                     </w:t>
            </w:r>
            <w:r>
              <w:t xml:space="preserve">  Backend:- Express Js, Node Js MongoDB</w:t>
            </w:r>
          </w:p>
          <w:p w14:paraId="6160585D" w14:textId="091D3126" w:rsidR="00513DB6" w:rsidRDefault="00513DB6" w:rsidP="00513DB6">
            <w:r>
              <w:rPr>
                <w:b/>
                <w:bCs/>
              </w:rPr>
              <w:t>Shoppy Kart</w:t>
            </w:r>
            <w:r>
              <w:t>:-</w:t>
            </w:r>
          </w:p>
          <w:p w14:paraId="482AD927" w14:textId="58CA50A1" w:rsidR="00513DB6" w:rsidRDefault="00513DB6" w:rsidP="00513DB6">
            <w:r>
              <w:t xml:space="preserve">  </w:t>
            </w:r>
            <w:r w:rsidR="000E7AED">
              <w:t xml:space="preserve">                       </w:t>
            </w:r>
            <w:r>
              <w:t xml:space="preserve"> Frontend:- Html, Css, JavaScript, React Js</w:t>
            </w:r>
          </w:p>
          <w:p w14:paraId="2ED98031" w14:textId="15FB4BAF" w:rsidR="00513DB6" w:rsidRDefault="00513DB6" w:rsidP="00513DB6">
            <w:r>
              <w:t xml:space="preserve">  </w:t>
            </w:r>
            <w:r w:rsidR="000E7AED">
              <w:t xml:space="preserve">                       </w:t>
            </w:r>
            <w:r>
              <w:t xml:space="preserve"> Backend:- Express Js, Node Js MongoDB</w:t>
            </w:r>
          </w:p>
          <w:p w14:paraId="6917952A" w14:textId="4C14445A" w:rsidR="00513DB6" w:rsidRDefault="00513DB6" w:rsidP="00513DB6">
            <w:r>
              <w:rPr>
                <w:b/>
                <w:bCs/>
              </w:rPr>
              <w:t>Slick Deals</w:t>
            </w:r>
            <w:r>
              <w:t>:-</w:t>
            </w:r>
          </w:p>
          <w:p w14:paraId="48C26365" w14:textId="3D91D711" w:rsidR="00513DB6" w:rsidRDefault="00513DB6" w:rsidP="00513DB6">
            <w:r>
              <w:t xml:space="preserve">   </w:t>
            </w:r>
            <w:r w:rsidR="000E7AED">
              <w:t xml:space="preserve">                      </w:t>
            </w:r>
            <w:r>
              <w:t>Frontend:- Html, Css, JavaScript, React Js</w:t>
            </w:r>
          </w:p>
          <w:p w14:paraId="786C8962" w14:textId="1358EFF3" w:rsidR="00513DB6" w:rsidRDefault="00513DB6" w:rsidP="00513DB6">
            <w:r>
              <w:rPr>
                <w:b/>
                <w:bCs/>
              </w:rPr>
              <w:t>Bytelogic technologies</w:t>
            </w:r>
            <w:r w:rsidR="005C4A36">
              <w:rPr>
                <w:b/>
                <w:bCs/>
              </w:rPr>
              <w:t xml:space="preserve"> Website</w:t>
            </w:r>
            <w:r>
              <w:rPr>
                <w:b/>
                <w:bCs/>
              </w:rPr>
              <w:t xml:space="preserve"> </w:t>
            </w:r>
            <w:r>
              <w:t>:-</w:t>
            </w:r>
          </w:p>
          <w:p w14:paraId="76DF6691" w14:textId="7C2F4C5F" w:rsidR="00513DB6" w:rsidRDefault="00513DB6" w:rsidP="00513DB6">
            <w:r>
              <w:t xml:space="preserve"> </w:t>
            </w:r>
            <w:r w:rsidR="000E7AED">
              <w:t xml:space="preserve">                      </w:t>
            </w:r>
            <w:r>
              <w:t xml:space="preserve">  Frontend:- Html, Css, JavaScript, React Js</w:t>
            </w:r>
          </w:p>
          <w:p w14:paraId="77F5A155" w14:textId="5AE17D0E" w:rsidR="00513DB6" w:rsidRDefault="00513DB6" w:rsidP="00513DB6">
            <w:r>
              <w:rPr>
                <w:b/>
                <w:bCs/>
              </w:rPr>
              <w:t>Admin Dashboard Theme</w:t>
            </w:r>
            <w:r>
              <w:t>:-</w:t>
            </w:r>
          </w:p>
          <w:p w14:paraId="253B36F0" w14:textId="2360130F" w:rsidR="00513DB6" w:rsidRDefault="00513DB6" w:rsidP="00513DB6">
            <w:r>
              <w:t xml:space="preserve">   </w:t>
            </w:r>
            <w:r w:rsidR="000E7AED">
              <w:t xml:space="preserve">                      </w:t>
            </w:r>
            <w:r>
              <w:t>Frontend:- Html, Css, JavaScript, React Js</w:t>
            </w:r>
          </w:p>
          <w:p w14:paraId="6BB74ECE" w14:textId="31CAB94F" w:rsidR="00513DB6" w:rsidRDefault="00513DB6" w:rsidP="00513DB6">
            <w:r>
              <w:t xml:space="preserve">   </w:t>
            </w:r>
            <w:r w:rsidR="000E7AED">
              <w:t xml:space="preserve">                      </w:t>
            </w:r>
            <w:r>
              <w:t>Backend:- Express Js, Node Js MongoDB</w:t>
            </w:r>
          </w:p>
          <w:p w14:paraId="04E5A160" w14:textId="77777777" w:rsidR="00513DB6" w:rsidRDefault="00513DB6" w:rsidP="00513DB6"/>
          <w:p w14:paraId="5834E44B" w14:textId="77777777" w:rsidR="00513DB6" w:rsidRDefault="00513DB6" w:rsidP="002262D3"/>
          <w:p w14:paraId="0A0A3C5A" w14:textId="1F8E256C" w:rsidR="00513DB6" w:rsidRPr="002262D3" w:rsidRDefault="00513DB6" w:rsidP="002262D3">
            <w:r>
              <w:lastRenderedPageBreak/>
              <w:t xml:space="preserve">                </w:t>
            </w:r>
          </w:p>
        </w:tc>
      </w:tr>
    </w:tbl>
    <w:p w14:paraId="139F680A" w14:textId="06B39259" w:rsidR="00376913" w:rsidRPr="00643B2F" w:rsidRDefault="00376913" w:rsidP="00376913"/>
    <w:sectPr w:rsidR="00376913" w:rsidRPr="00643B2F" w:rsidSect="00376913">
      <w:pgSz w:w="12240" w:h="15840"/>
      <w:pgMar w:top="90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CB037" w14:textId="77777777" w:rsidR="00033F56" w:rsidRDefault="00033F56" w:rsidP="00927723">
      <w:pPr>
        <w:spacing w:line="240" w:lineRule="auto"/>
      </w:pPr>
      <w:r>
        <w:separator/>
      </w:r>
    </w:p>
    <w:p w14:paraId="3AA12531" w14:textId="77777777" w:rsidR="00033F56" w:rsidRDefault="00033F56"/>
  </w:endnote>
  <w:endnote w:type="continuationSeparator" w:id="0">
    <w:p w14:paraId="0C8CBFC5" w14:textId="77777777" w:rsidR="00033F56" w:rsidRDefault="00033F56" w:rsidP="00927723">
      <w:pPr>
        <w:spacing w:line="240" w:lineRule="auto"/>
      </w:pPr>
      <w:r>
        <w:continuationSeparator/>
      </w:r>
    </w:p>
    <w:p w14:paraId="0EA5AC15" w14:textId="77777777" w:rsidR="00033F56" w:rsidRDefault="00033F56"/>
  </w:endnote>
  <w:endnote w:type="continuationNotice" w:id="1">
    <w:p w14:paraId="6C21B51C" w14:textId="77777777" w:rsidR="00033F56" w:rsidRDefault="00033F56">
      <w:pPr>
        <w:spacing w:line="240" w:lineRule="auto"/>
      </w:pPr>
    </w:p>
    <w:p w14:paraId="642DEB35" w14:textId="77777777" w:rsidR="00033F56" w:rsidRDefault="00033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DB675" w14:textId="77777777" w:rsidR="00033F56" w:rsidRDefault="00033F56" w:rsidP="00927723">
      <w:pPr>
        <w:spacing w:line="240" w:lineRule="auto"/>
      </w:pPr>
      <w:r>
        <w:separator/>
      </w:r>
    </w:p>
    <w:p w14:paraId="03ADA9A2" w14:textId="77777777" w:rsidR="00033F56" w:rsidRDefault="00033F56"/>
  </w:footnote>
  <w:footnote w:type="continuationSeparator" w:id="0">
    <w:p w14:paraId="240AF377" w14:textId="77777777" w:rsidR="00033F56" w:rsidRDefault="00033F56" w:rsidP="00927723">
      <w:pPr>
        <w:spacing w:line="240" w:lineRule="auto"/>
      </w:pPr>
      <w:r>
        <w:continuationSeparator/>
      </w:r>
    </w:p>
    <w:p w14:paraId="532AF0D3" w14:textId="77777777" w:rsidR="00033F56" w:rsidRDefault="00033F56"/>
  </w:footnote>
  <w:footnote w:type="continuationNotice" w:id="1">
    <w:p w14:paraId="246816AA" w14:textId="77777777" w:rsidR="00033F56" w:rsidRDefault="00033F56">
      <w:pPr>
        <w:spacing w:line="240" w:lineRule="auto"/>
      </w:pPr>
    </w:p>
    <w:p w14:paraId="483A2BC2" w14:textId="77777777" w:rsidR="00033F56" w:rsidRDefault="00033F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828"/>
    <w:multiLevelType w:val="hybridMultilevel"/>
    <w:tmpl w:val="789EBE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64210BBE"/>
    <w:multiLevelType w:val="hybridMultilevel"/>
    <w:tmpl w:val="4F40E07A"/>
    <w:lvl w:ilvl="0" w:tplc="932A3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C760A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09781">
    <w:abstractNumId w:val="1"/>
  </w:num>
  <w:num w:numId="2" w16cid:durableId="89597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1C1"/>
    <w:rsid w:val="000073C4"/>
    <w:rsid w:val="00011FB1"/>
    <w:rsid w:val="000228D1"/>
    <w:rsid w:val="00024D4D"/>
    <w:rsid w:val="00025D88"/>
    <w:rsid w:val="00033F56"/>
    <w:rsid w:val="00041022"/>
    <w:rsid w:val="00043885"/>
    <w:rsid w:val="00047F74"/>
    <w:rsid w:val="00047F80"/>
    <w:rsid w:val="0005551C"/>
    <w:rsid w:val="000603D2"/>
    <w:rsid w:val="00060C2F"/>
    <w:rsid w:val="00060C5B"/>
    <w:rsid w:val="00062943"/>
    <w:rsid w:val="000634FB"/>
    <w:rsid w:val="000638B3"/>
    <w:rsid w:val="00066150"/>
    <w:rsid w:val="00083A91"/>
    <w:rsid w:val="00084826"/>
    <w:rsid w:val="00092E06"/>
    <w:rsid w:val="000A0795"/>
    <w:rsid w:val="000A73F0"/>
    <w:rsid w:val="000B655B"/>
    <w:rsid w:val="000C4B3A"/>
    <w:rsid w:val="000D7192"/>
    <w:rsid w:val="000D7F06"/>
    <w:rsid w:val="000E0D80"/>
    <w:rsid w:val="000E1169"/>
    <w:rsid w:val="000E1595"/>
    <w:rsid w:val="000E7AED"/>
    <w:rsid w:val="00107B08"/>
    <w:rsid w:val="00110677"/>
    <w:rsid w:val="00116944"/>
    <w:rsid w:val="001243A5"/>
    <w:rsid w:val="0012629F"/>
    <w:rsid w:val="001273AE"/>
    <w:rsid w:val="00131554"/>
    <w:rsid w:val="00156CEC"/>
    <w:rsid w:val="0016131A"/>
    <w:rsid w:val="00161BF5"/>
    <w:rsid w:val="00162E1E"/>
    <w:rsid w:val="00175AD9"/>
    <w:rsid w:val="00176E72"/>
    <w:rsid w:val="00177BCD"/>
    <w:rsid w:val="00181FEE"/>
    <w:rsid w:val="001830D4"/>
    <w:rsid w:val="00184C82"/>
    <w:rsid w:val="001A666A"/>
    <w:rsid w:val="001B54CF"/>
    <w:rsid w:val="001D0FFB"/>
    <w:rsid w:val="001D53C4"/>
    <w:rsid w:val="001D6113"/>
    <w:rsid w:val="001D6391"/>
    <w:rsid w:val="001D6651"/>
    <w:rsid w:val="001E0D62"/>
    <w:rsid w:val="001E190C"/>
    <w:rsid w:val="001E6CF6"/>
    <w:rsid w:val="001F61E8"/>
    <w:rsid w:val="001F7757"/>
    <w:rsid w:val="001F7942"/>
    <w:rsid w:val="00206323"/>
    <w:rsid w:val="002100A3"/>
    <w:rsid w:val="0021234A"/>
    <w:rsid w:val="00222D15"/>
    <w:rsid w:val="002262D3"/>
    <w:rsid w:val="00232A10"/>
    <w:rsid w:val="00243FB7"/>
    <w:rsid w:val="0024687B"/>
    <w:rsid w:val="00265AE5"/>
    <w:rsid w:val="00266526"/>
    <w:rsid w:val="00270F6E"/>
    <w:rsid w:val="00275255"/>
    <w:rsid w:val="002821C1"/>
    <w:rsid w:val="0028675B"/>
    <w:rsid w:val="00293B83"/>
    <w:rsid w:val="002A4DF5"/>
    <w:rsid w:val="002B07F9"/>
    <w:rsid w:val="002D2F97"/>
    <w:rsid w:val="002F301D"/>
    <w:rsid w:val="00304F43"/>
    <w:rsid w:val="00311354"/>
    <w:rsid w:val="00321182"/>
    <w:rsid w:val="00322008"/>
    <w:rsid w:val="00324641"/>
    <w:rsid w:val="003312E6"/>
    <w:rsid w:val="0034260F"/>
    <w:rsid w:val="00345F2B"/>
    <w:rsid w:val="00346D44"/>
    <w:rsid w:val="00350BF0"/>
    <w:rsid w:val="0035316D"/>
    <w:rsid w:val="00362862"/>
    <w:rsid w:val="003637FE"/>
    <w:rsid w:val="00367CBF"/>
    <w:rsid w:val="003731F3"/>
    <w:rsid w:val="00376913"/>
    <w:rsid w:val="00377DDA"/>
    <w:rsid w:val="00383F0E"/>
    <w:rsid w:val="003856AF"/>
    <w:rsid w:val="003953FE"/>
    <w:rsid w:val="003A0634"/>
    <w:rsid w:val="003A3091"/>
    <w:rsid w:val="003A43A2"/>
    <w:rsid w:val="003B03A4"/>
    <w:rsid w:val="003B1A3E"/>
    <w:rsid w:val="003B3063"/>
    <w:rsid w:val="003C269E"/>
    <w:rsid w:val="003F1017"/>
    <w:rsid w:val="003F5CA7"/>
    <w:rsid w:val="00403ADB"/>
    <w:rsid w:val="0043482D"/>
    <w:rsid w:val="00441DC6"/>
    <w:rsid w:val="00442EE2"/>
    <w:rsid w:val="0046477D"/>
    <w:rsid w:val="00464832"/>
    <w:rsid w:val="00473798"/>
    <w:rsid w:val="004765DC"/>
    <w:rsid w:val="00477093"/>
    <w:rsid w:val="00484469"/>
    <w:rsid w:val="00484EA9"/>
    <w:rsid w:val="00486A24"/>
    <w:rsid w:val="00490ACD"/>
    <w:rsid w:val="00496060"/>
    <w:rsid w:val="00496E30"/>
    <w:rsid w:val="004A3402"/>
    <w:rsid w:val="004B1DFA"/>
    <w:rsid w:val="004B7089"/>
    <w:rsid w:val="004C1684"/>
    <w:rsid w:val="004C22AD"/>
    <w:rsid w:val="004C773D"/>
    <w:rsid w:val="004D10B6"/>
    <w:rsid w:val="004E3516"/>
    <w:rsid w:val="004E438F"/>
    <w:rsid w:val="004E7484"/>
    <w:rsid w:val="00504CDD"/>
    <w:rsid w:val="005078C5"/>
    <w:rsid w:val="00513C96"/>
    <w:rsid w:val="00513DB6"/>
    <w:rsid w:val="005143C7"/>
    <w:rsid w:val="00520BA5"/>
    <w:rsid w:val="005241CB"/>
    <w:rsid w:val="0052463D"/>
    <w:rsid w:val="005309FE"/>
    <w:rsid w:val="00531681"/>
    <w:rsid w:val="005370D2"/>
    <w:rsid w:val="00544CC1"/>
    <w:rsid w:val="005628E7"/>
    <w:rsid w:val="00571E14"/>
    <w:rsid w:val="005A556D"/>
    <w:rsid w:val="005B4C7C"/>
    <w:rsid w:val="005C2A15"/>
    <w:rsid w:val="005C4A36"/>
    <w:rsid w:val="005C5955"/>
    <w:rsid w:val="005D74FE"/>
    <w:rsid w:val="005E0944"/>
    <w:rsid w:val="005F14ED"/>
    <w:rsid w:val="005F7CD1"/>
    <w:rsid w:val="00602312"/>
    <w:rsid w:val="00605302"/>
    <w:rsid w:val="006060E2"/>
    <w:rsid w:val="00617AB9"/>
    <w:rsid w:val="006355BC"/>
    <w:rsid w:val="00637909"/>
    <w:rsid w:val="00643B2F"/>
    <w:rsid w:val="00650B67"/>
    <w:rsid w:val="00653F8B"/>
    <w:rsid w:val="00655974"/>
    <w:rsid w:val="0066133F"/>
    <w:rsid w:val="006652D0"/>
    <w:rsid w:val="00670052"/>
    <w:rsid w:val="00672513"/>
    <w:rsid w:val="00672AF4"/>
    <w:rsid w:val="00674EE1"/>
    <w:rsid w:val="006A3CE7"/>
    <w:rsid w:val="006A423C"/>
    <w:rsid w:val="006B0509"/>
    <w:rsid w:val="006B7577"/>
    <w:rsid w:val="006C090D"/>
    <w:rsid w:val="006C2B30"/>
    <w:rsid w:val="006D5F6C"/>
    <w:rsid w:val="006F32ED"/>
    <w:rsid w:val="006F5D27"/>
    <w:rsid w:val="00710053"/>
    <w:rsid w:val="00713EB6"/>
    <w:rsid w:val="00721530"/>
    <w:rsid w:val="00722ACC"/>
    <w:rsid w:val="00730974"/>
    <w:rsid w:val="00733E95"/>
    <w:rsid w:val="0073490F"/>
    <w:rsid w:val="00736706"/>
    <w:rsid w:val="00745DF7"/>
    <w:rsid w:val="00751DFF"/>
    <w:rsid w:val="007532BF"/>
    <w:rsid w:val="00753443"/>
    <w:rsid w:val="007559D2"/>
    <w:rsid w:val="00766E0C"/>
    <w:rsid w:val="00771D52"/>
    <w:rsid w:val="0077299A"/>
    <w:rsid w:val="00776B96"/>
    <w:rsid w:val="00781466"/>
    <w:rsid w:val="007817E0"/>
    <w:rsid w:val="007824AD"/>
    <w:rsid w:val="007829D3"/>
    <w:rsid w:val="0079316C"/>
    <w:rsid w:val="007A6A4B"/>
    <w:rsid w:val="007B28DC"/>
    <w:rsid w:val="007D7952"/>
    <w:rsid w:val="007F674D"/>
    <w:rsid w:val="00804C8B"/>
    <w:rsid w:val="00807974"/>
    <w:rsid w:val="00807F4B"/>
    <w:rsid w:val="008267CF"/>
    <w:rsid w:val="00827BE4"/>
    <w:rsid w:val="00831E2A"/>
    <w:rsid w:val="00832E7F"/>
    <w:rsid w:val="00834B7D"/>
    <w:rsid w:val="00847C3F"/>
    <w:rsid w:val="00852D7C"/>
    <w:rsid w:val="00862A2C"/>
    <w:rsid w:val="008639EA"/>
    <w:rsid w:val="008739EF"/>
    <w:rsid w:val="00875602"/>
    <w:rsid w:val="0088158A"/>
    <w:rsid w:val="0089376B"/>
    <w:rsid w:val="00894F57"/>
    <w:rsid w:val="00895832"/>
    <w:rsid w:val="008A3A0A"/>
    <w:rsid w:val="008A3A9D"/>
    <w:rsid w:val="008A6565"/>
    <w:rsid w:val="008A6D3A"/>
    <w:rsid w:val="008B3F37"/>
    <w:rsid w:val="008C2D69"/>
    <w:rsid w:val="008D089D"/>
    <w:rsid w:val="008F480E"/>
    <w:rsid w:val="008F6510"/>
    <w:rsid w:val="009028E5"/>
    <w:rsid w:val="009035E0"/>
    <w:rsid w:val="009051D0"/>
    <w:rsid w:val="00905A70"/>
    <w:rsid w:val="009123A9"/>
    <w:rsid w:val="0091277D"/>
    <w:rsid w:val="00924465"/>
    <w:rsid w:val="00927723"/>
    <w:rsid w:val="00927786"/>
    <w:rsid w:val="00935D6E"/>
    <w:rsid w:val="00955FCF"/>
    <w:rsid w:val="00962820"/>
    <w:rsid w:val="00970400"/>
    <w:rsid w:val="00980027"/>
    <w:rsid w:val="00980B65"/>
    <w:rsid w:val="00980BEE"/>
    <w:rsid w:val="00985263"/>
    <w:rsid w:val="00995103"/>
    <w:rsid w:val="00996D6C"/>
    <w:rsid w:val="009B3F78"/>
    <w:rsid w:val="009C0A26"/>
    <w:rsid w:val="009E1F78"/>
    <w:rsid w:val="009E4CD3"/>
    <w:rsid w:val="00A004CE"/>
    <w:rsid w:val="00A02CAF"/>
    <w:rsid w:val="00A03F7E"/>
    <w:rsid w:val="00A05664"/>
    <w:rsid w:val="00A06C1C"/>
    <w:rsid w:val="00A10B84"/>
    <w:rsid w:val="00A12A88"/>
    <w:rsid w:val="00A2097A"/>
    <w:rsid w:val="00A2278D"/>
    <w:rsid w:val="00A3386B"/>
    <w:rsid w:val="00A34361"/>
    <w:rsid w:val="00A36A20"/>
    <w:rsid w:val="00A455F6"/>
    <w:rsid w:val="00A530D4"/>
    <w:rsid w:val="00A63132"/>
    <w:rsid w:val="00A651BC"/>
    <w:rsid w:val="00A666BC"/>
    <w:rsid w:val="00A8283C"/>
    <w:rsid w:val="00A82B55"/>
    <w:rsid w:val="00A86765"/>
    <w:rsid w:val="00A9049D"/>
    <w:rsid w:val="00A911AC"/>
    <w:rsid w:val="00AA5B78"/>
    <w:rsid w:val="00AB128A"/>
    <w:rsid w:val="00AB140B"/>
    <w:rsid w:val="00AB1D7C"/>
    <w:rsid w:val="00AB2933"/>
    <w:rsid w:val="00AB7004"/>
    <w:rsid w:val="00AC0E48"/>
    <w:rsid w:val="00AE401C"/>
    <w:rsid w:val="00AE6BF9"/>
    <w:rsid w:val="00AF04A5"/>
    <w:rsid w:val="00AF0AA8"/>
    <w:rsid w:val="00AF68C7"/>
    <w:rsid w:val="00AF7D88"/>
    <w:rsid w:val="00B05059"/>
    <w:rsid w:val="00B170F6"/>
    <w:rsid w:val="00B211FB"/>
    <w:rsid w:val="00B21B93"/>
    <w:rsid w:val="00B30166"/>
    <w:rsid w:val="00B32FF8"/>
    <w:rsid w:val="00B43CBB"/>
    <w:rsid w:val="00B47AA4"/>
    <w:rsid w:val="00B50C46"/>
    <w:rsid w:val="00B52BA9"/>
    <w:rsid w:val="00B61F57"/>
    <w:rsid w:val="00B63731"/>
    <w:rsid w:val="00B659F7"/>
    <w:rsid w:val="00B73E03"/>
    <w:rsid w:val="00B77C2A"/>
    <w:rsid w:val="00B77DF6"/>
    <w:rsid w:val="00B8399C"/>
    <w:rsid w:val="00B84C6C"/>
    <w:rsid w:val="00B85E5D"/>
    <w:rsid w:val="00B90A33"/>
    <w:rsid w:val="00B91769"/>
    <w:rsid w:val="00B939CF"/>
    <w:rsid w:val="00BA2AB7"/>
    <w:rsid w:val="00BA2E35"/>
    <w:rsid w:val="00BA469D"/>
    <w:rsid w:val="00BB3D9D"/>
    <w:rsid w:val="00BC016A"/>
    <w:rsid w:val="00BC03DB"/>
    <w:rsid w:val="00BC166C"/>
    <w:rsid w:val="00BE6407"/>
    <w:rsid w:val="00BE6E96"/>
    <w:rsid w:val="00BE71C0"/>
    <w:rsid w:val="00BF36BF"/>
    <w:rsid w:val="00BF39EB"/>
    <w:rsid w:val="00C45D03"/>
    <w:rsid w:val="00C4611B"/>
    <w:rsid w:val="00C537B8"/>
    <w:rsid w:val="00C53DCF"/>
    <w:rsid w:val="00C6042C"/>
    <w:rsid w:val="00C759D7"/>
    <w:rsid w:val="00C77943"/>
    <w:rsid w:val="00C8203C"/>
    <w:rsid w:val="00C83AE4"/>
    <w:rsid w:val="00C86028"/>
    <w:rsid w:val="00C86675"/>
    <w:rsid w:val="00C92853"/>
    <w:rsid w:val="00C944CD"/>
    <w:rsid w:val="00C9665F"/>
    <w:rsid w:val="00CA5F7A"/>
    <w:rsid w:val="00CB5C6F"/>
    <w:rsid w:val="00CC2A2B"/>
    <w:rsid w:val="00CC574B"/>
    <w:rsid w:val="00CD0ED1"/>
    <w:rsid w:val="00CE7F99"/>
    <w:rsid w:val="00CF1109"/>
    <w:rsid w:val="00CF63A0"/>
    <w:rsid w:val="00D046C1"/>
    <w:rsid w:val="00D058E1"/>
    <w:rsid w:val="00D1087F"/>
    <w:rsid w:val="00D11E76"/>
    <w:rsid w:val="00D21A2A"/>
    <w:rsid w:val="00D25870"/>
    <w:rsid w:val="00D33C9F"/>
    <w:rsid w:val="00D374A6"/>
    <w:rsid w:val="00D37E6A"/>
    <w:rsid w:val="00D452BB"/>
    <w:rsid w:val="00D46E77"/>
    <w:rsid w:val="00D627B9"/>
    <w:rsid w:val="00D77AA0"/>
    <w:rsid w:val="00D77E91"/>
    <w:rsid w:val="00D87666"/>
    <w:rsid w:val="00D92A94"/>
    <w:rsid w:val="00D93917"/>
    <w:rsid w:val="00D97006"/>
    <w:rsid w:val="00D97F71"/>
    <w:rsid w:val="00DA650A"/>
    <w:rsid w:val="00DB5BAC"/>
    <w:rsid w:val="00DC300A"/>
    <w:rsid w:val="00DD181E"/>
    <w:rsid w:val="00DD53C6"/>
    <w:rsid w:val="00DD774F"/>
    <w:rsid w:val="00DE33B2"/>
    <w:rsid w:val="00DF2E39"/>
    <w:rsid w:val="00E041BF"/>
    <w:rsid w:val="00E04430"/>
    <w:rsid w:val="00E11E36"/>
    <w:rsid w:val="00E14407"/>
    <w:rsid w:val="00E47B04"/>
    <w:rsid w:val="00E52126"/>
    <w:rsid w:val="00E6305E"/>
    <w:rsid w:val="00E77DFE"/>
    <w:rsid w:val="00E859B8"/>
    <w:rsid w:val="00E905DF"/>
    <w:rsid w:val="00EA484C"/>
    <w:rsid w:val="00EA60B5"/>
    <w:rsid w:val="00EB2C5F"/>
    <w:rsid w:val="00EC3ACF"/>
    <w:rsid w:val="00EC4AC4"/>
    <w:rsid w:val="00ED428F"/>
    <w:rsid w:val="00ED572D"/>
    <w:rsid w:val="00EE43D2"/>
    <w:rsid w:val="00EF5348"/>
    <w:rsid w:val="00EF57F8"/>
    <w:rsid w:val="00EF751F"/>
    <w:rsid w:val="00F132C7"/>
    <w:rsid w:val="00F16DDF"/>
    <w:rsid w:val="00F211A5"/>
    <w:rsid w:val="00F21404"/>
    <w:rsid w:val="00F2621B"/>
    <w:rsid w:val="00F269E7"/>
    <w:rsid w:val="00F41103"/>
    <w:rsid w:val="00F47DF5"/>
    <w:rsid w:val="00F5029B"/>
    <w:rsid w:val="00F50FA5"/>
    <w:rsid w:val="00F556AC"/>
    <w:rsid w:val="00F657E5"/>
    <w:rsid w:val="00F8023D"/>
    <w:rsid w:val="00F82811"/>
    <w:rsid w:val="00F86091"/>
    <w:rsid w:val="00FA629A"/>
    <w:rsid w:val="00FB6513"/>
    <w:rsid w:val="00FC2997"/>
    <w:rsid w:val="00FC56E0"/>
    <w:rsid w:val="00FD71F5"/>
    <w:rsid w:val="00FE3F5C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D8A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09"/>
    <w:pPr>
      <w:spacing w:after="0" w:line="36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376913"/>
    <w:pPr>
      <w:pBdr>
        <w:right w:val="single" w:sz="8" w:space="4" w:color="7C9E0E" w:themeColor="accent1"/>
      </w:pBdr>
      <w:spacing w:after="240" w:line="240" w:lineRule="auto"/>
      <w:outlineLvl w:val="0"/>
    </w:pPr>
    <w:rPr>
      <w:rFonts w:asciiTheme="majorHAnsi" w:hAnsiTheme="majorHAnsi"/>
      <w:b/>
      <w:bCs/>
      <w:caps/>
      <w:color w:val="000000" w:themeColor="text1"/>
      <w:kern w:val="20"/>
      <w:sz w:val="28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D6651"/>
    <w:pPr>
      <w:keepNext/>
      <w:keepLines/>
      <w:outlineLvl w:val="1"/>
    </w:pPr>
    <w:rPr>
      <w:b/>
      <w:caps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1273AE"/>
    <w:pPr>
      <w:jc w:val="right"/>
      <w:outlineLvl w:val="2"/>
    </w:pPr>
    <w:rPr>
      <w:caps/>
      <w:kern w:val="20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1D6651"/>
    <w:pPr>
      <w:keepNext/>
      <w:keepLines/>
      <w:spacing w:after="8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376913"/>
    <w:rPr>
      <w:rFonts w:asciiTheme="majorHAnsi" w:hAnsiTheme="majorHAnsi"/>
      <w:b/>
      <w:bCs/>
      <w:caps/>
      <w:color w:val="000000" w:themeColor="text1"/>
      <w:kern w:val="20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rsid w:val="001D6651"/>
    <w:rPr>
      <w:b/>
      <w:caps/>
      <w:color w:val="595959" w:themeColor="text1" w:themeTint="A6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1273AE"/>
    <w:rPr>
      <w:caps/>
      <w:color w:val="595959" w:themeColor="text1" w:themeTint="A6"/>
      <w:kern w:val="20"/>
      <w:sz w:val="20"/>
    </w:rPr>
  </w:style>
  <w:style w:type="paragraph" w:styleId="NoSpacing">
    <w:name w:val="No Spacing"/>
    <w:uiPriority w:val="2"/>
    <w:semiHidden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1D6651"/>
    <w:rPr>
      <w:rFonts w:eastAsiaTheme="majorEastAsia" w:cstheme="majorBidi"/>
      <w:iCs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qFormat/>
    <w:rsid w:val="00E6305E"/>
    <w:pPr>
      <w:spacing w:line="240" w:lineRule="auto"/>
      <w:jc w:val="center"/>
    </w:pPr>
    <w:rPr>
      <w:bCs/>
      <w:caps/>
      <w:color w:val="5C760A" w:themeColor="accent1" w:themeShade="BF"/>
      <w:spacing w:val="20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1109"/>
    <w:rPr>
      <w:bCs/>
      <w:caps/>
      <w:color w:val="5C760A" w:themeColor="accent1" w:themeShade="BF"/>
      <w:spacing w:val="20"/>
      <w:sz w:val="20"/>
      <w:szCs w:val="16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1109"/>
    <w:rPr>
      <w:color w:val="595959" w:themeColor="text1" w:themeTint="A6"/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2"/>
    <w:qFormat/>
    <w:rsid w:val="00376913"/>
    <w:pPr>
      <w:numPr>
        <w:ilvl w:val="1"/>
      </w:numPr>
      <w:spacing w:after="160"/>
    </w:pPr>
    <w:rPr>
      <w:b/>
      <w:caps/>
      <w:color w:val="5A5A5A" w:themeColor="text1" w:themeTint="A5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CF1109"/>
    <w:rPr>
      <w:b/>
      <w:caps/>
      <w:color w:val="5A5A5A" w:themeColor="text1" w:themeTint="A5"/>
      <w:sz w:val="32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43482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376913"/>
    <w:pPr>
      <w:spacing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6913"/>
    <w:rPr>
      <w:rFonts w:asciiTheme="majorHAnsi" w:eastAsiaTheme="majorEastAsia" w:hAnsiTheme="majorHAnsi" w:cstheme="majorBidi"/>
      <w:caps/>
      <w:color w:val="000000" w:themeColor="text1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D\AppData\Roaming\Microsoft\Templates\Bold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471D917C1E433B87E8B3CC74E0B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AAD11-A569-457E-B02D-554D2A97F286}"/>
      </w:docPartPr>
      <w:docPartBody>
        <w:p w:rsidR="00681039" w:rsidRDefault="00000000">
          <w:pPr>
            <w:pStyle w:val="BF471D917C1E433B87E8B3CC74E0B268"/>
          </w:pPr>
          <w:r>
            <w:t>Contact</w:t>
          </w:r>
        </w:p>
      </w:docPartBody>
    </w:docPart>
    <w:docPart>
      <w:docPartPr>
        <w:name w:val="682092EF7956470DA53AA6ACCEEB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B8D80-E5C0-4F83-B050-6AF90DA9D877}"/>
      </w:docPartPr>
      <w:docPartBody>
        <w:p w:rsidR="00681039" w:rsidRDefault="00000000">
          <w:pPr>
            <w:pStyle w:val="682092EF7956470DA53AA6ACCEEB70CD"/>
          </w:pPr>
          <w:r>
            <w:t>Experience</w:t>
          </w:r>
        </w:p>
      </w:docPartBody>
    </w:docPart>
    <w:docPart>
      <w:docPartPr>
        <w:name w:val="FFDC630089BB4E61986B6D96EF577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48497-7C9D-42AE-91EF-2BD6378CC459}"/>
      </w:docPartPr>
      <w:docPartBody>
        <w:p w:rsidR="00681039" w:rsidRDefault="003322FA" w:rsidP="003322FA">
          <w:pPr>
            <w:pStyle w:val="FFDC630089BB4E61986B6D96EF57746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FA"/>
    <w:rsid w:val="003322FA"/>
    <w:rsid w:val="0039675E"/>
    <w:rsid w:val="00403E64"/>
    <w:rsid w:val="0068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471D917C1E433B87E8B3CC74E0B268">
    <w:name w:val="BF471D917C1E433B87E8B3CC74E0B268"/>
  </w:style>
  <w:style w:type="paragraph" w:customStyle="1" w:styleId="682092EF7956470DA53AA6ACCEEB70CD">
    <w:name w:val="682092EF7956470DA53AA6ACCEEB70CD"/>
  </w:style>
  <w:style w:type="paragraph" w:customStyle="1" w:styleId="FFDC630089BB4E61986B6D96EF57746D">
    <w:name w:val="FFDC630089BB4E61986B6D96EF57746D"/>
    <w:rsid w:val="00332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Custom 6">
      <a:majorFont>
        <a:latin typeface="Franklin Gothic Heavy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2ECFB6-C5AC-4293-82FE-5059EC57A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C8230A-7404-40E0-8981-BA2711AA52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669BD1-294E-49DD-B69C-4E45E0D9A9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53DF5A5E-E912-49E1-BE7A-24AB31EE5F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sales resume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2023-06-19T07:13:00Z</dcterms:created>
  <dcterms:modified xsi:type="dcterms:W3CDTF">2023-06-19T09:16:00Z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